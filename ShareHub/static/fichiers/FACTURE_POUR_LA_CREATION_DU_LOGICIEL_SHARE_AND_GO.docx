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1Clair-Accentuation2"/>
        <w:tblW w:w="5000" w:type="pct"/>
        <w:tblLayout w:type="fixed"/>
        <w:tblLook w:val="04A0" w:firstRow="1" w:lastRow="0" w:firstColumn="1" w:lastColumn="0" w:noHBand="0" w:noVBand="1"/>
        <w:tblDescription w:val="Tableau de présentation de l'en-tête"/>
      </w:tblPr>
      <w:tblGrid>
        <w:gridCol w:w="4971"/>
        <w:gridCol w:w="4985"/>
      </w:tblGrid>
      <w:tr w:rsidR="00F70727" w:rsidRPr="00AC7F39" w14:paraId="08E736A7" w14:textId="77777777" w:rsidTr="00526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24B38CBA" w14:textId="04FBE0B6" w:rsidR="00F70727" w:rsidRPr="00FD33BD" w:rsidRDefault="00000000" w:rsidP="00F70727">
            <w:sdt>
              <w:sdtPr>
                <w:id w:val="-820199486"/>
                <w:placeholder>
                  <w:docPart w:val="8CF4BAE9E1EF4FD18736B73713DFD165"/>
                </w:placeholder>
                <w15:appearance w15:val="hidden"/>
              </w:sdtPr>
              <w:sdtContent>
                <w:r w:rsidR="00FD33BD" w:rsidRPr="00FD33BD">
                  <w:t>KOMISSA ZOTSU Essi Chainer</w:t>
                </w:r>
              </w:sdtContent>
            </w:sdt>
            <w:r w:rsidR="00F70727" w:rsidRPr="00FD33BD">
              <w:rPr>
                <w:lang w:bidi="fr-FR"/>
              </w:rPr>
              <w:t xml:space="preserve"> </w:t>
            </w:r>
          </w:p>
          <w:p w14:paraId="172A74E5" w14:textId="04F9A1B6" w:rsidR="00F70727" w:rsidRPr="00FD33BD" w:rsidRDefault="00FD33BD" w:rsidP="00F70727">
            <w:r>
              <w:t>Avénou, Lomé-TOGO</w:t>
            </w:r>
          </w:p>
          <w:p w14:paraId="52D326F1" w14:textId="2EB05498" w:rsidR="00F70727" w:rsidRPr="00FD33BD" w:rsidRDefault="00000000" w:rsidP="00F70727">
            <w:sdt>
              <w:sdtPr>
                <w:id w:val="682565389"/>
                <w:placeholder>
                  <w:docPart w:val="8A305A8602594872BA8D797DB47F811F"/>
                </w:placeholder>
                <w:showingPlcHdr/>
                <w15:appearance w15:val="hidden"/>
              </w:sdtPr>
              <w:sdtContent>
                <w:r w:rsidR="00F70727" w:rsidRPr="00FD33BD">
                  <w:rPr>
                    <w:rStyle w:val="lev"/>
                    <w:lang w:bidi="fr-FR"/>
                  </w:rPr>
                  <w:t>Téléphone</w:t>
                </w:r>
              </w:sdtContent>
            </w:sdt>
            <w:r w:rsidR="00F70727" w:rsidRPr="00FD33BD">
              <w:rPr>
                <w:lang w:bidi="fr-FR"/>
              </w:rPr>
              <w:t xml:space="preserve"> </w:t>
            </w:r>
            <w:sdt>
              <w:sdtPr>
                <w:id w:val="-1988628805"/>
                <w:placeholder>
                  <w:docPart w:val="64624573C1D34DEE96EE622D77C0C2B8"/>
                </w:placeholder>
                <w15:appearance w15:val="hidden"/>
              </w:sdtPr>
              <w:sdtContent>
                <w:r w:rsidR="00FD33BD">
                  <w:t>+228 93798240</w:t>
                </w:r>
              </w:sdtContent>
            </w:sdt>
          </w:p>
        </w:tc>
        <w:tc>
          <w:tcPr>
            <w:tcW w:w="5047" w:type="dxa"/>
            <w:tcMar>
              <w:right w:w="14" w:type="dxa"/>
            </w:tcMar>
          </w:tcPr>
          <w:p w14:paraId="0989DCC5" w14:textId="63DFFBEE" w:rsidR="00F70727" w:rsidRPr="00AC7F39" w:rsidRDefault="00F70727" w:rsidP="00526045">
            <w:pPr>
              <w:pStyle w:val="En-t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286A47" w14:textId="03FC5114" w:rsidR="00F70727" w:rsidRPr="00AC7F39" w:rsidRDefault="00F70727"/>
    <w:p w14:paraId="0E81F5D2" w14:textId="34FB1168" w:rsidR="00F70727" w:rsidRPr="00AC7F39" w:rsidRDefault="00F70727" w:rsidP="00F70727">
      <w:pPr>
        <w:spacing w:before="480"/>
      </w:pPr>
    </w:p>
    <w:tbl>
      <w:tblPr>
        <w:tblStyle w:val="TableauGrille4-Accentuation5"/>
        <w:tblW w:w="5000" w:type="pct"/>
        <w:tblLayout w:type="fixed"/>
        <w:tblLook w:val="04A0" w:firstRow="1" w:lastRow="0" w:firstColumn="1" w:lastColumn="0" w:noHBand="0" w:noVBand="1"/>
        <w:tblDescription w:val="La première table contient le numéro et la date de la facture, la deuxième table contient les informations relatives à la facturation et à l'expédition, la troisième table est la table principale de la facture, la quatrième table contient les sous-totaux et les totaux."/>
      </w:tblPr>
      <w:tblGrid>
        <w:gridCol w:w="4978"/>
        <w:gridCol w:w="4978"/>
      </w:tblGrid>
      <w:tr w:rsidR="007C1172" w:rsidRPr="00AC7F39" w14:paraId="48E6BF34" w14:textId="77777777" w:rsidTr="004A1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AC02C77" w14:textId="75E3C18B" w:rsidR="007C1172" w:rsidRPr="00AC7F39" w:rsidRDefault="00000000" w:rsidP="000542B0">
            <w:pPr>
              <w:pStyle w:val="Titre"/>
            </w:pPr>
            <w:sdt>
              <w:sdtPr>
                <w:id w:val="-1395425498"/>
                <w:placeholder>
                  <w:docPart w:val="8ECB4F66EFB5463CAF08A4DD08D24688"/>
                </w:placeholder>
                <w:temporary/>
                <w:showingPlcHdr/>
                <w15:appearance w15:val="hidden"/>
                <w:text/>
              </w:sdtPr>
              <w:sdtContent>
                <w:r w:rsidR="00F70727" w:rsidRPr="00AC7F39">
                  <w:rPr>
                    <w:lang w:bidi="fr-FR"/>
                  </w:rPr>
                  <w:t xml:space="preserve">N° de la </w:t>
                </w:r>
                <w:r w:rsidR="003E57E0" w:rsidRPr="00AC7F39">
                  <w:rPr>
                    <w:lang w:bidi="fr-FR"/>
                  </w:rPr>
                  <w:t>facture</w:t>
                </w:r>
              </w:sdtContent>
            </w:sdt>
            <w:r w:rsidR="00D360FC" w:rsidRPr="00AC7F39">
              <w:rPr>
                <w:lang w:bidi="fr-FR"/>
              </w:rPr>
              <w:t xml:space="preserve"> </w:t>
            </w:r>
            <w:sdt>
              <w:sdtPr>
                <w:id w:val="670990636"/>
                <w:placeholder>
                  <w:docPart w:val="E6C68B49FB1042D1B1952A4CEADE3CFD"/>
                </w:placeholder>
                <w15:appearance w15:val="hidden"/>
              </w:sdtPr>
              <w:sdtContent>
                <w:r w:rsidR="00A33268">
                  <w:t>003</w:t>
                </w:r>
              </w:sdtContent>
            </w:sdt>
          </w:p>
        </w:tc>
        <w:tc>
          <w:tcPr>
            <w:tcW w:w="5040" w:type="dxa"/>
          </w:tcPr>
          <w:p w14:paraId="2976AD65" w14:textId="6704B139" w:rsidR="007C1172" w:rsidRPr="00AC7F39" w:rsidRDefault="00000000" w:rsidP="00170751">
            <w:pPr>
              <w:pStyle w:val="Da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708070717"/>
                <w:placeholder>
                  <w:docPart w:val="B23BEF1F26AE4819B2A429E856E34313"/>
                </w:placeholder>
                <w:temporary/>
                <w:showingPlcHdr/>
                <w15:appearance w15:val="hidden"/>
              </w:sdtPr>
              <w:sdtContent>
                <w:r w:rsidR="000542B0" w:rsidRPr="00AC7F39">
                  <w:rPr>
                    <w:lang w:bidi="fr-FR"/>
                  </w:rPr>
                  <w:t>Date</w:t>
                </w:r>
              </w:sdtContent>
            </w:sdt>
            <w:r w:rsidR="00B43648" w:rsidRPr="00AC7F39">
              <w:rPr>
                <w:lang w:bidi="fr-FR"/>
              </w:rPr>
              <w:t xml:space="preserve"> </w:t>
            </w:r>
            <w:sdt>
              <w:sdtPr>
                <w:id w:val="117112425"/>
                <w:placeholder>
                  <w:docPart w:val="D4065A4E03E84F76872A55B664B39100"/>
                </w:placeholder>
                <w15:appearance w15:val="hidden"/>
              </w:sdtPr>
              <w:sdtContent>
                <w:r w:rsidR="00A33268">
                  <w:t>22/08/2023</w:t>
                </w:r>
              </w:sdtContent>
            </w:sdt>
          </w:p>
        </w:tc>
      </w:tr>
    </w:tbl>
    <w:tbl>
      <w:tblPr>
        <w:tblStyle w:val="Tableausimp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Look w:val="0620" w:firstRow="1" w:lastRow="0" w:firstColumn="0" w:lastColumn="0" w:noHBand="1" w:noVBand="1"/>
        <w:tblDescription w:val="La première table contient le numéro et la date de la facture, la deuxième table contient les informations relatives à la facturation et à l'expédition, la troisième table est la table principale de la facture, la quatrième table contient les sous-totaux et les totaux."/>
      </w:tblPr>
      <w:tblGrid>
        <w:gridCol w:w="2490"/>
        <w:gridCol w:w="2490"/>
        <w:gridCol w:w="4976"/>
      </w:tblGrid>
      <w:tr w:rsidR="007C1172" w:rsidRPr="00AC7F39" w14:paraId="0277A6C6" w14:textId="77777777" w:rsidTr="00492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5741FA9E" w14:textId="77777777" w:rsidR="004A1D7B" w:rsidRPr="00AC7F39" w:rsidRDefault="00000000" w:rsidP="00F70727">
            <w:pPr>
              <w:pStyle w:val="Titre1"/>
            </w:pPr>
            <w:sdt>
              <w:sdtPr>
                <w:id w:val="1069538511"/>
                <w:placeholder>
                  <w:docPart w:val="EFA4C320C0C940B5AD8E6C807144958B"/>
                </w:placeholder>
                <w:showingPlcHdr/>
                <w15:appearance w15:val="hidden"/>
              </w:sdtPr>
              <w:sdtContent>
                <w:r w:rsidR="00F70727" w:rsidRPr="00AC7F39">
                  <w:rPr>
                    <w:lang w:bidi="fr-FR"/>
                  </w:rPr>
                  <w:t>Facturer à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1938593D" w14:textId="77777777" w:rsidR="007C1172" w:rsidRPr="00AC7F39" w:rsidRDefault="00000000" w:rsidP="00F70727">
            <w:pPr>
              <w:pStyle w:val="Titre1"/>
            </w:pPr>
            <w:sdt>
              <w:sdtPr>
                <w:id w:val="-1645262729"/>
                <w:placeholder>
                  <w:docPart w:val="D2448BFA5A9A401CBD2968E5E88C97B8"/>
                </w:placeholder>
                <w:showingPlcHdr/>
                <w15:appearance w15:val="hidden"/>
              </w:sdtPr>
              <w:sdtContent>
                <w:r w:rsidR="00F70727" w:rsidRPr="00AC7F39">
                  <w:rPr>
                    <w:rStyle w:val="Textedelespacerserv"/>
                    <w:color w:val="577188" w:themeColor="accent1" w:themeShade="BF"/>
                    <w:lang w:bidi="fr-FR"/>
                  </w:rPr>
                  <w:t>EXPÉDIER À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  <w:tc>
          <w:tcPr>
            <w:tcW w:w="504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21C44AD6" w14:textId="67EA8E3E" w:rsidR="007C1172" w:rsidRPr="00AC7F39" w:rsidRDefault="00000000" w:rsidP="00F70727">
            <w:pPr>
              <w:pStyle w:val="Titre1"/>
            </w:pPr>
            <w:sdt>
              <w:sdtPr>
                <w:id w:val="-1705396188"/>
                <w:placeholder>
                  <w:docPart w:val="D5472E913D5B49ED84FA37A05326ABBB"/>
                </w:placeholder>
                <w:showingPlcHdr/>
                <w15:appearance w15:val="hidden"/>
              </w:sdtPr>
              <w:sdtContent>
                <w:r w:rsidR="00F70727" w:rsidRPr="00AC7F39">
                  <w:rPr>
                    <w:lang w:bidi="fr-FR"/>
                  </w:rPr>
                  <w:t>INSTRUCTIONS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</w:tr>
      <w:tr w:rsidR="007C1172" w:rsidRPr="00AC7F39" w14:paraId="66F8C77F" w14:textId="77777777" w:rsidTr="00492EA3"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4345A1CB" w14:textId="6C5D1D61" w:rsidR="00841DD4" w:rsidRPr="00FD33BD" w:rsidRDefault="00000000" w:rsidP="00F70727">
            <w:pPr>
              <w:rPr>
                <w:lang w:val="en-US"/>
              </w:rPr>
            </w:pPr>
            <w:sdt>
              <w:sdtPr>
                <w:id w:val="1144937407"/>
                <w:placeholder>
                  <w:docPart w:val="1B1DF6737FF64844BF53BB27022A508B"/>
                </w:placeholder>
                <w15:appearance w15:val="hidden"/>
              </w:sdtPr>
              <w:sdtContent>
                <w:r w:rsidR="00FD33BD">
                  <w:t>Entreprise</w:t>
                </w:r>
                <w:r w:rsidR="00A33268">
                  <w:t>s</w:t>
                </w:r>
                <w:r w:rsidR="00FD33BD">
                  <w:t xml:space="preserve"> ETTIAM</w:t>
                </w:r>
                <w:r w:rsidR="00A33268">
                  <w:t>/INNOVE CORP.</w:t>
                </w:r>
              </w:sdtContent>
            </w:sdt>
            <w:r w:rsidR="00F70727" w:rsidRPr="00FD33BD">
              <w:rPr>
                <w:lang w:val="en-US" w:bidi="fr-FR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615CB480" w14:textId="590131E0" w:rsidR="007C1172" w:rsidRPr="00AC7F39" w:rsidRDefault="00FD33BD" w:rsidP="00F70727">
            <w:r>
              <w:t>M. BOTOKLO Koffi</w:t>
            </w:r>
          </w:p>
        </w:tc>
        <w:tc>
          <w:tcPr>
            <w:tcW w:w="504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3C85757B" w14:textId="49A32892" w:rsidR="007C1172" w:rsidRPr="00AC7F39" w:rsidRDefault="00000000" w:rsidP="00841DD4">
            <w:pPr>
              <w:spacing w:after="40"/>
            </w:pPr>
            <w:sdt>
              <w:sdtPr>
                <w:id w:val="-1174956931"/>
                <w:placeholder>
                  <w:docPart w:val="A2CEA538B08140B49997AA20A34E3498"/>
                </w:placeholder>
                <w15:appearance w15:val="hidden"/>
              </w:sdtPr>
              <w:sdtContent>
                <w:r w:rsidR="00FD33BD">
                  <w:t>Aucune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</w:tr>
    </w:tbl>
    <w:tbl>
      <w:tblPr>
        <w:tblStyle w:val="Tableaudefacture"/>
        <w:tblW w:w="5000" w:type="pct"/>
        <w:tblLayout w:type="fixed"/>
        <w:tblLook w:val="04E0" w:firstRow="1" w:lastRow="1" w:firstColumn="1" w:lastColumn="0" w:noHBand="0" w:noVBand="1"/>
        <w:tblDescription w:val="La première table contient le numéro et la date de la facture, la deuxième table contient les informations relatives à la facturation et à l'expédition, la troisième table est la table principale de la facture, la quatrième table contient les sous-totaux et les totaux."/>
      </w:tblPr>
      <w:tblGrid>
        <w:gridCol w:w="1992"/>
        <w:gridCol w:w="3980"/>
        <w:gridCol w:w="1992"/>
        <w:gridCol w:w="1992"/>
      </w:tblGrid>
      <w:tr w:rsidR="007C1172" w:rsidRPr="00AC7F39" w14:paraId="1E84B35E" w14:textId="77777777" w:rsidTr="00AD3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2" w:type="dxa"/>
          </w:tcPr>
          <w:p w14:paraId="710A4ED7" w14:textId="77777777" w:rsidR="007C1172" w:rsidRPr="00AC7F39" w:rsidRDefault="00000000" w:rsidP="00F70727">
            <w:pPr>
              <w:pStyle w:val="CaractreTitre1blanc"/>
              <w:jc w:val="left"/>
            </w:pPr>
            <w:sdt>
              <w:sdtPr>
                <w:id w:val="-1186138732"/>
                <w:placeholder>
                  <w:docPart w:val="DA972F5879734A09A1870156108C4CD9"/>
                </w:placeholder>
                <w:temporary/>
                <w:showingPlcHdr/>
                <w15:appearance w15:val="hidden"/>
              </w:sdtPr>
              <w:sdtContent>
                <w:r w:rsidR="0018376C" w:rsidRPr="00AC7F39">
                  <w:rPr>
                    <w:lang w:bidi="fr-FR"/>
                  </w:rPr>
                  <w:t>Quantité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  <w:tc>
          <w:tcPr>
            <w:tcW w:w="3980" w:type="dxa"/>
          </w:tcPr>
          <w:p w14:paraId="337F8A0A" w14:textId="77777777" w:rsidR="007C1172" w:rsidRPr="00AC7F39" w:rsidRDefault="00000000" w:rsidP="00F70727">
            <w:pPr>
              <w:pStyle w:val="CaractreTitre1blanc"/>
              <w:jc w:val="left"/>
            </w:pPr>
            <w:sdt>
              <w:sdtPr>
                <w:id w:val="495689249"/>
                <w:placeholder>
                  <w:docPart w:val="DC828BC20D194284AA7B5B7C4B8A1459"/>
                </w:placeholder>
                <w:temporary/>
                <w:showingPlcHdr/>
                <w15:appearance w15:val="hidden"/>
              </w:sdtPr>
              <w:sdtContent>
                <w:r w:rsidR="0018376C" w:rsidRPr="00AC7F39">
                  <w:rPr>
                    <w:lang w:bidi="fr-FR"/>
                  </w:rPr>
                  <w:t>Description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  <w:tc>
          <w:tcPr>
            <w:tcW w:w="1992" w:type="dxa"/>
          </w:tcPr>
          <w:p w14:paraId="3EDF65E5" w14:textId="2CBDE009" w:rsidR="007C1172" w:rsidRPr="00AC7F39" w:rsidRDefault="00000000" w:rsidP="00F70727">
            <w:pPr>
              <w:pStyle w:val="CaractreTitre1blanc"/>
              <w:jc w:val="right"/>
            </w:pPr>
            <w:sdt>
              <w:sdtPr>
                <w:id w:val="822944476"/>
                <w:placeholder>
                  <w:docPart w:val="123015F6CA7B4711B4EE58166F9E4D75"/>
                </w:placeholder>
                <w:temporary/>
                <w:showingPlcHdr/>
                <w15:appearance w15:val="hidden"/>
              </w:sdtPr>
              <w:sdtContent>
                <w:r w:rsidR="0018376C" w:rsidRPr="00AC7F39">
                  <w:rPr>
                    <w:lang w:bidi="fr-FR"/>
                  </w:rPr>
                  <w:t>Prix unitaire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  <w:sdt>
          <w:sdtPr>
            <w:id w:val="1062519107"/>
            <w:placeholder>
              <w:docPart w:val="9BCBE8EA86AD43FB8C62983788AA4642"/>
            </w:placeholder>
            <w:temporary/>
            <w:showingPlcHdr/>
            <w15:appearance w15:val="hidden"/>
          </w:sdtPr>
          <w:sdtContent>
            <w:tc>
              <w:tcPr>
                <w:tcW w:w="1992" w:type="dxa"/>
              </w:tcPr>
              <w:p w14:paraId="1B54C7E1" w14:textId="77777777" w:rsidR="007C1172" w:rsidRPr="00AC7F39" w:rsidRDefault="0018376C" w:rsidP="00F70727">
                <w:pPr>
                  <w:pStyle w:val="CaractreTitre1blanc"/>
                  <w:jc w:val="right"/>
                </w:pPr>
                <w:r w:rsidRPr="00AC7F39">
                  <w:rPr>
                    <w:lang w:bidi="fr-FR"/>
                  </w:rPr>
                  <w:t>Total</w:t>
                </w:r>
              </w:p>
            </w:tc>
          </w:sdtContent>
        </w:sdt>
      </w:tr>
      <w:tr w:rsidR="007C1172" w:rsidRPr="00AC7F39" w14:paraId="2542DB39" w14:textId="77777777" w:rsidTr="00AD3105">
        <w:tc>
          <w:tcPr>
            <w:tcW w:w="1992" w:type="dxa"/>
          </w:tcPr>
          <w:p w14:paraId="63E1F291" w14:textId="6D45019F" w:rsidR="007C1172" w:rsidRPr="00AC7F39" w:rsidRDefault="00000000" w:rsidP="00F70727">
            <w:sdt>
              <w:sdtPr>
                <w:id w:val="1305353443"/>
                <w:placeholder>
                  <w:docPart w:val="B87549F99951488986DCFB5C2A1166F2"/>
                </w:placeholder>
                <w15:appearance w15:val="hidden"/>
              </w:sdtPr>
              <w:sdtContent>
                <w:r w:rsidR="00FD33BD">
                  <w:t>1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  <w:tc>
          <w:tcPr>
            <w:tcW w:w="3980" w:type="dxa"/>
          </w:tcPr>
          <w:p w14:paraId="6E238136" w14:textId="6F9A8BCB" w:rsidR="007C1172" w:rsidRPr="00AC7F39" w:rsidRDefault="00000000" w:rsidP="00F70727">
            <w:sdt>
              <w:sdtPr>
                <w:id w:val="-2058773306"/>
                <w:placeholder>
                  <w:docPart w:val="444709818F2A4EC59CD7A9E82DA375D9"/>
                </w:placeholder>
                <w15:appearance w15:val="hidden"/>
              </w:sdtPr>
              <w:sdtContent>
                <w:r w:rsidR="00FD33BD">
                  <w:t>Application web de partage de fichiers</w:t>
                </w:r>
                <w:r w:rsidR="00AD3105">
                  <w:t xml:space="preserve"> SHARE&amp;GO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  <w:tc>
          <w:tcPr>
            <w:tcW w:w="1992" w:type="dxa"/>
          </w:tcPr>
          <w:p w14:paraId="6320DAF8" w14:textId="5362FA28" w:rsidR="007C1172" w:rsidRPr="00AC7F39" w:rsidRDefault="00000000" w:rsidP="00F70727">
            <w:pPr>
              <w:jc w:val="right"/>
            </w:pPr>
            <w:sdt>
              <w:sdtPr>
                <w:id w:val="819692342"/>
                <w:placeholder>
                  <w:docPart w:val="8D61E2C3565D4314AC8EB73945BDAC1E"/>
                </w:placeholder>
                <w15:appearance w15:val="hidden"/>
              </w:sdtPr>
              <w:sdtContent>
                <w:r w:rsidR="00FD33BD">
                  <w:t>170.000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  <w:tc>
          <w:tcPr>
            <w:tcW w:w="1992" w:type="dxa"/>
          </w:tcPr>
          <w:p w14:paraId="7E7D3ABA" w14:textId="7F6069B3" w:rsidR="00D360FC" w:rsidRPr="00AC7F39" w:rsidRDefault="00000000" w:rsidP="00F70727">
            <w:pPr>
              <w:jc w:val="right"/>
            </w:pPr>
            <w:sdt>
              <w:sdtPr>
                <w:id w:val="-903056548"/>
                <w:placeholder>
                  <w:docPart w:val="A12C13F42E9A45F9B92C8253834A3A56"/>
                </w:placeholder>
                <w15:appearance w15:val="hidden"/>
              </w:sdtPr>
              <w:sdtContent>
                <w:r w:rsidR="00FD33BD">
                  <w:t>170.000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</w:tr>
      <w:tr w:rsidR="00363B0A" w:rsidRPr="00AC7F39" w14:paraId="0D7C3536" w14:textId="77777777" w:rsidTr="00AD3105">
        <w:tc>
          <w:tcPr>
            <w:tcW w:w="1992" w:type="dxa"/>
          </w:tcPr>
          <w:p w14:paraId="10E0D1AF" w14:textId="77777777" w:rsidR="00363B0A" w:rsidRPr="00AC7F39" w:rsidRDefault="00363B0A" w:rsidP="00C46A36"/>
        </w:tc>
        <w:tc>
          <w:tcPr>
            <w:tcW w:w="3980" w:type="dxa"/>
          </w:tcPr>
          <w:p w14:paraId="1BD8CDFD" w14:textId="77777777" w:rsidR="00363B0A" w:rsidRPr="00AC7F39" w:rsidRDefault="00363B0A" w:rsidP="00C46A36"/>
        </w:tc>
        <w:tc>
          <w:tcPr>
            <w:tcW w:w="1992" w:type="dxa"/>
          </w:tcPr>
          <w:p w14:paraId="67632B37" w14:textId="1241B51F" w:rsidR="00363B0A" w:rsidRPr="00AC7F39" w:rsidRDefault="00363B0A" w:rsidP="00C46A36">
            <w:pPr>
              <w:jc w:val="right"/>
            </w:pPr>
          </w:p>
        </w:tc>
        <w:tc>
          <w:tcPr>
            <w:tcW w:w="1992" w:type="dxa"/>
          </w:tcPr>
          <w:p w14:paraId="627DC1AF" w14:textId="77777777" w:rsidR="00363B0A" w:rsidRPr="00AC7F39" w:rsidRDefault="00363B0A" w:rsidP="00C46A36">
            <w:pPr>
              <w:jc w:val="right"/>
            </w:pPr>
          </w:p>
        </w:tc>
      </w:tr>
      <w:tr w:rsidR="00363B0A" w:rsidRPr="00AC7F39" w14:paraId="66C5C30A" w14:textId="77777777" w:rsidTr="00AD3105">
        <w:tc>
          <w:tcPr>
            <w:tcW w:w="1992" w:type="dxa"/>
          </w:tcPr>
          <w:p w14:paraId="71121BE6" w14:textId="0BC77179" w:rsidR="00363B0A" w:rsidRPr="00AC7F39" w:rsidRDefault="00AD3105" w:rsidP="00C46A36">
            <w:r>
              <w:t>1</w:t>
            </w:r>
          </w:p>
        </w:tc>
        <w:tc>
          <w:tcPr>
            <w:tcW w:w="3980" w:type="dxa"/>
          </w:tcPr>
          <w:p w14:paraId="5EC54B1A" w14:textId="59C70740" w:rsidR="00363B0A" w:rsidRPr="00AC7F39" w:rsidRDefault="00AD3105" w:rsidP="00C46A36">
            <w:r>
              <w:t>Design UI/UX</w:t>
            </w:r>
          </w:p>
        </w:tc>
        <w:tc>
          <w:tcPr>
            <w:tcW w:w="1992" w:type="dxa"/>
          </w:tcPr>
          <w:p w14:paraId="51DF0AB9" w14:textId="6E7B03DE" w:rsidR="00363B0A" w:rsidRPr="00AC7F39" w:rsidRDefault="00AD3105" w:rsidP="00C46A36">
            <w:pPr>
              <w:jc w:val="right"/>
            </w:pPr>
            <w:r>
              <w:t>2</w:t>
            </w:r>
            <w:r w:rsidR="00FD33BD">
              <w:t>0.000</w:t>
            </w:r>
          </w:p>
        </w:tc>
        <w:tc>
          <w:tcPr>
            <w:tcW w:w="1992" w:type="dxa"/>
          </w:tcPr>
          <w:p w14:paraId="74AB32B8" w14:textId="253F9330" w:rsidR="00363B0A" w:rsidRPr="00AC7F39" w:rsidRDefault="00AD3105" w:rsidP="00C46A36">
            <w:pPr>
              <w:jc w:val="right"/>
            </w:pPr>
            <w:r>
              <w:t>2</w:t>
            </w:r>
            <w:r w:rsidR="00FD33BD">
              <w:t>0.000</w:t>
            </w:r>
          </w:p>
        </w:tc>
      </w:tr>
      <w:tr w:rsidR="00AD3105" w:rsidRPr="00AC7F39" w14:paraId="009AEA9F" w14:textId="77777777" w:rsidTr="00AD3105">
        <w:tc>
          <w:tcPr>
            <w:tcW w:w="1992" w:type="dxa"/>
          </w:tcPr>
          <w:p w14:paraId="43A781B9" w14:textId="7D58F144" w:rsidR="00AD3105" w:rsidRDefault="00AD3105" w:rsidP="00C46A36">
            <w:r>
              <w:t>1</w:t>
            </w:r>
          </w:p>
        </w:tc>
        <w:tc>
          <w:tcPr>
            <w:tcW w:w="3980" w:type="dxa"/>
          </w:tcPr>
          <w:p w14:paraId="0C286F9A" w14:textId="024FF204" w:rsidR="00AD3105" w:rsidRDefault="00AD3105" w:rsidP="00C46A36">
            <w:r>
              <w:t>Intégration du frontend</w:t>
            </w:r>
          </w:p>
        </w:tc>
        <w:tc>
          <w:tcPr>
            <w:tcW w:w="1992" w:type="dxa"/>
          </w:tcPr>
          <w:p w14:paraId="064E0ED0" w14:textId="6B875F8D" w:rsidR="00AD3105" w:rsidRDefault="00AD3105" w:rsidP="00C46A36">
            <w:pPr>
              <w:jc w:val="right"/>
            </w:pPr>
            <w:r>
              <w:t>20.000</w:t>
            </w:r>
          </w:p>
        </w:tc>
        <w:tc>
          <w:tcPr>
            <w:tcW w:w="1992" w:type="dxa"/>
          </w:tcPr>
          <w:p w14:paraId="7B9AE6F3" w14:textId="2B9738C8" w:rsidR="00AD3105" w:rsidRDefault="00AD3105" w:rsidP="00C46A36">
            <w:pPr>
              <w:jc w:val="right"/>
            </w:pPr>
            <w:r>
              <w:t>20.000</w:t>
            </w:r>
          </w:p>
        </w:tc>
      </w:tr>
      <w:tr w:rsidR="00363B0A" w:rsidRPr="00AC7F39" w14:paraId="69FE88FF" w14:textId="77777777" w:rsidTr="00AD3105">
        <w:tc>
          <w:tcPr>
            <w:tcW w:w="1992" w:type="dxa"/>
          </w:tcPr>
          <w:p w14:paraId="4BD83CC2" w14:textId="736206A5" w:rsidR="00363B0A" w:rsidRPr="00AC7F39" w:rsidRDefault="00FD33BD" w:rsidP="00C46A36">
            <w:r>
              <w:t>1</w:t>
            </w:r>
          </w:p>
        </w:tc>
        <w:tc>
          <w:tcPr>
            <w:tcW w:w="3980" w:type="dxa"/>
          </w:tcPr>
          <w:p w14:paraId="419FCE6B" w14:textId="53C04F08" w:rsidR="00363B0A" w:rsidRPr="00AC7F39" w:rsidRDefault="00FD33BD" w:rsidP="00C46A36">
            <w:r>
              <w:t>Authentification</w:t>
            </w:r>
          </w:p>
        </w:tc>
        <w:tc>
          <w:tcPr>
            <w:tcW w:w="1992" w:type="dxa"/>
          </w:tcPr>
          <w:p w14:paraId="2ABEC6F3" w14:textId="4A87342B" w:rsidR="00363B0A" w:rsidRPr="00AC7F39" w:rsidRDefault="00FD33BD" w:rsidP="00C46A36">
            <w:pPr>
              <w:jc w:val="right"/>
            </w:pPr>
            <w:r>
              <w:t>40.000</w:t>
            </w:r>
          </w:p>
        </w:tc>
        <w:tc>
          <w:tcPr>
            <w:tcW w:w="1992" w:type="dxa"/>
          </w:tcPr>
          <w:p w14:paraId="73E31737" w14:textId="29CE5549" w:rsidR="00363B0A" w:rsidRPr="00AC7F39" w:rsidRDefault="00FD33BD" w:rsidP="00C46A36">
            <w:pPr>
              <w:jc w:val="right"/>
            </w:pPr>
            <w:r>
              <w:t>40.000</w:t>
            </w:r>
          </w:p>
        </w:tc>
      </w:tr>
      <w:tr w:rsidR="00363B0A" w:rsidRPr="00AC7F39" w14:paraId="73D8AD17" w14:textId="77777777" w:rsidTr="00AD3105">
        <w:tc>
          <w:tcPr>
            <w:tcW w:w="1992" w:type="dxa"/>
          </w:tcPr>
          <w:p w14:paraId="64DA8DC1" w14:textId="6BAAA55D" w:rsidR="00363B0A" w:rsidRPr="00AC7F39" w:rsidRDefault="00FD33BD" w:rsidP="00C46A36">
            <w:r>
              <w:t>1</w:t>
            </w:r>
          </w:p>
        </w:tc>
        <w:tc>
          <w:tcPr>
            <w:tcW w:w="3980" w:type="dxa"/>
          </w:tcPr>
          <w:p w14:paraId="2F7D0D44" w14:textId="5ED09DA8" w:rsidR="00363B0A" w:rsidRPr="00AC7F39" w:rsidRDefault="00AD3105" w:rsidP="00C46A36">
            <w:r>
              <w:t>Création, Gestion et Maintenance de la b</w:t>
            </w:r>
            <w:r w:rsidR="00FD33BD">
              <w:t>ase de données</w:t>
            </w:r>
          </w:p>
        </w:tc>
        <w:tc>
          <w:tcPr>
            <w:tcW w:w="1992" w:type="dxa"/>
          </w:tcPr>
          <w:p w14:paraId="6B72AF9C" w14:textId="4FB73AFE" w:rsidR="00363B0A" w:rsidRPr="00AC7F39" w:rsidRDefault="00FD33BD" w:rsidP="00C46A36">
            <w:pPr>
              <w:jc w:val="right"/>
            </w:pPr>
            <w:r>
              <w:t>50.000</w:t>
            </w:r>
          </w:p>
        </w:tc>
        <w:tc>
          <w:tcPr>
            <w:tcW w:w="1992" w:type="dxa"/>
          </w:tcPr>
          <w:p w14:paraId="29C7DF92" w14:textId="7AFCE236" w:rsidR="00363B0A" w:rsidRPr="00AC7F39" w:rsidRDefault="00FD33BD" w:rsidP="00C46A36">
            <w:pPr>
              <w:jc w:val="right"/>
            </w:pPr>
            <w:r>
              <w:t>50.000</w:t>
            </w:r>
          </w:p>
        </w:tc>
      </w:tr>
      <w:tr w:rsidR="007C1172" w:rsidRPr="00AC7F39" w14:paraId="1529A958" w14:textId="77777777" w:rsidTr="00AD310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2" w:type="dxa"/>
          </w:tcPr>
          <w:p w14:paraId="6342EF5B" w14:textId="1723B4F0" w:rsidR="007C1172" w:rsidRPr="00AC7F39" w:rsidRDefault="00FD33BD" w:rsidP="00C46A36">
            <w:r>
              <w:t>1</w:t>
            </w:r>
          </w:p>
        </w:tc>
        <w:tc>
          <w:tcPr>
            <w:tcW w:w="3980" w:type="dxa"/>
          </w:tcPr>
          <w:p w14:paraId="19E566E7" w14:textId="38B899D1" w:rsidR="007C1172" w:rsidRPr="00AC7F39" w:rsidRDefault="00FD33BD" w:rsidP="00C46A36">
            <w:r>
              <w:t>Hébergement</w:t>
            </w:r>
          </w:p>
        </w:tc>
        <w:tc>
          <w:tcPr>
            <w:tcW w:w="1992" w:type="dxa"/>
          </w:tcPr>
          <w:p w14:paraId="10A97487" w14:textId="2E863DCF" w:rsidR="007C1172" w:rsidRPr="00AC7F39" w:rsidRDefault="00FD33BD" w:rsidP="00C46A36">
            <w:pPr>
              <w:jc w:val="right"/>
            </w:pPr>
            <w:r>
              <w:t>53.000</w:t>
            </w:r>
          </w:p>
        </w:tc>
        <w:tc>
          <w:tcPr>
            <w:tcW w:w="1992" w:type="dxa"/>
          </w:tcPr>
          <w:p w14:paraId="4FE812E5" w14:textId="2F590B9E" w:rsidR="007C1172" w:rsidRPr="00AC7F39" w:rsidRDefault="00FD33BD" w:rsidP="00C46A36">
            <w:pPr>
              <w:jc w:val="right"/>
            </w:pPr>
            <w:r>
              <w:t>53.000</w:t>
            </w:r>
          </w:p>
        </w:tc>
      </w:tr>
    </w:tbl>
    <w:tbl>
      <w:tblPr>
        <w:tblStyle w:val="TableauGrille1Clair-Accentuation1"/>
        <w:tblW w:w="2500" w:type="pct"/>
        <w:tblLayout w:type="fixed"/>
        <w:tblLook w:val="0420" w:firstRow="1" w:lastRow="0" w:firstColumn="0" w:lastColumn="0" w:noHBand="0" w:noVBand="1"/>
        <w:tblDescription w:val="La première table contient le numéro et la date de la facture, la deuxième table contient les informations relatives à la facturation et à l'expédition, la troisième table est la table principale de la facture, la quatrième table contient les sous-totaux et les totaux."/>
      </w:tblPr>
      <w:tblGrid>
        <w:gridCol w:w="2986"/>
        <w:gridCol w:w="1992"/>
      </w:tblGrid>
      <w:tr w:rsidR="007C1172" w:rsidRPr="00AC7F39" w14:paraId="1CCA138B" w14:textId="77777777" w:rsidTr="00FD3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986" w:type="dxa"/>
          </w:tcPr>
          <w:p w14:paraId="79039F40" w14:textId="1CC3BBBB" w:rsidR="007C1172" w:rsidRPr="00AC7F39" w:rsidRDefault="00000000" w:rsidP="00C46A36">
            <w:pPr>
              <w:pStyle w:val="Titre1"/>
              <w:spacing w:before="80" w:after="80"/>
            </w:pPr>
            <w:sdt>
              <w:sdtPr>
                <w:id w:val="465547225"/>
                <w:placeholder>
                  <w:docPart w:val="A29BF0EE27AA4298920C5F0FA0FF4341"/>
                </w:placeholder>
                <w:temporary/>
                <w:showingPlcHdr/>
                <w15:appearance w15:val="hidden"/>
              </w:sdtPr>
              <w:sdtContent>
                <w:r w:rsidR="0018376C" w:rsidRPr="00AC7F39">
                  <w:rPr>
                    <w:lang w:bidi="fr-FR"/>
                  </w:rPr>
                  <w:t>Sous-total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  <w:tc>
          <w:tcPr>
            <w:tcW w:w="1992" w:type="dxa"/>
          </w:tcPr>
          <w:p w14:paraId="1B015296" w14:textId="0DDB81C5" w:rsidR="007C1172" w:rsidRPr="00AC7F39" w:rsidRDefault="00000000" w:rsidP="00F70727">
            <w:pPr>
              <w:jc w:val="right"/>
            </w:pPr>
            <w:sdt>
              <w:sdtPr>
                <w:id w:val="-138892161"/>
                <w:placeholder>
                  <w:docPart w:val="C51DB1FBE91B4578B158A16607D0D71F"/>
                </w:placeholder>
                <w15:appearance w15:val="hidden"/>
              </w:sdtPr>
              <w:sdtContent>
                <w:r w:rsidR="00FD33BD">
                  <w:t>223.000</w:t>
                </w:r>
              </w:sdtContent>
            </w:sdt>
          </w:p>
        </w:tc>
      </w:tr>
      <w:tr w:rsidR="007C1172" w:rsidRPr="00AC7F39" w14:paraId="6EF41E0F" w14:textId="77777777" w:rsidTr="00FD33BD">
        <w:trPr>
          <w:trHeight w:val="403"/>
        </w:trPr>
        <w:tc>
          <w:tcPr>
            <w:tcW w:w="2986" w:type="dxa"/>
          </w:tcPr>
          <w:p w14:paraId="0F5C872D" w14:textId="38C6D76A" w:rsidR="007C1172" w:rsidRPr="00AC7F39" w:rsidRDefault="00A33268" w:rsidP="00C46A36">
            <w:pPr>
              <w:pStyle w:val="Titre1"/>
              <w:spacing w:before="80" w:after="80"/>
            </w:pPr>
            <w:r>
              <w:t>REMISE</w:t>
            </w:r>
            <w:r w:rsidR="00F70727" w:rsidRPr="00AC7F39">
              <w:rPr>
                <w:lang w:bidi="fr-FR"/>
              </w:rPr>
              <w:t xml:space="preserve"> </w:t>
            </w:r>
          </w:p>
        </w:tc>
        <w:tc>
          <w:tcPr>
            <w:tcW w:w="1992" w:type="dxa"/>
          </w:tcPr>
          <w:p w14:paraId="6BBA8E5B" w14:textId="7F4C48FD" w:rsidR="007C1172" w:rsidRPr="00AC7F39" w:rsidRDefault="00000000" w:rsidP="00F70727">
            <w:pPr>
              <w:jc w:val="right"/>
            </w:pPr>
            <w:sdt>
              <w:sdtPr>
                <w:id w:val="-1894491287"/>
                <w:placeholder>
                  <w:docPart w:val="1DBD2FD090FE4D0887322CBDA15BD672"/>
                </w:placeholder>
                <w15:appearance w15:val="hidden"/>
              </w:sdtPr>
              <w:sdtContent>
                <w:r w:rsidR="00FD33BD">
                  <w:t>10.000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</w:tr>
      <w:tr w:rsidR="007C1172" w:rsidRPr="00AC7F39" w14:paraId="70C622BD" w14:textId="77777777" w:rsidTr="00FD33BD">
        <w:trPr>
          <w:trHeight w:val="403"/>
        </w:trPr>
        <w:tc>
          <w:tcPr>
            <w:tcW w:w="298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D60A7F" w14:textId="01818B60" w:rsidR="007C1172" w:rsidRPr="00AC7F39" w:rsidRDefault="00FD33BD" w:rsidP="00C46A36">
            <w:pPr>
              <w:pStyle w:val="Titre2"/>
              <w:spacing w:before="80" w:after="80"/>
            </w:pPr>
            <w:r>
              <w:t>TOTAL</w:t>
            </w:r>
          </w:p>
        </w:tc>
        <w:tc>
          <w:tcPr>
            <w:tcW w:w="1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5D5D04" w14:textId="6FF4A69A" w:rsidR="007C1172" w:rsidRPr="00AC7F39" w:rsidRDefault="00000000" w:rsidP="00F70727">
            <w:pPr>
              <w:jc w:val="right"/>
            </w:pPr>
            <w:sdt>
              <w:sdtPr>
                <w:id w:val="-1615515407"/>
                <w:placeholder>
                  <w:docPart w:val="72A89D5A910F4A5CB835D0CD95C1E97E"/>
                </w:placeholder>
                <w15:appearance w15:val="hidden"/>
              </w:sdtPr>
              <w:sdtContent>
                <w:r w:rsidR="00FD33BD">
                  <w:t>213.000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</w:tr>
    </w:tbl>
    <w:sdt>
      <w:sdtPr>
        <w:id w:val="-139505472"/>
        <w:placeholder>
          <w:docPart w:val="51FA120F97694CDE9F6446A0E34DD824"/>
        </w:placeholder>
        <w15:appearance w15:val="hidden"/>
      </w:sdtPr>
      <w:sdtContent>
        <w:p w14:paraId="47F40961" w14:textId="38BA337E" w:rsidR="00F012A5" w:rsidRDefault="00AD3105" w:rsidP="00AD3105">
          <w:pPr>
            <w:pStyle w:val="Formuledepolitesse"/>
            <w:ind w:left="0"/>
          </w:pPr>
          <w:r w:rsidRPr="00AD04EF">
            <w:rPr>
              <w:b/>
              <w:bCs/>
            </w:rPr>
            <w:t>NB</w:t>
          </w:r>
          <w:r>
            <w:t xml:space="preserve"> : Après livraison du produit, le client a droit à </w:t>
          </w:r>
          <w:r w:rsidRPr="00AD04EF">
            <w:rPr>
              <w:b/>
              <w:bCs/>
            </w:rPr>
            <w:t>trois (3) mois</w:t>
          </w:r>
          <w:r>
            <w:t xml:space="preserve"> de maintenance servant de garantie. L’hébergement couvre la base de données et offre un espace de stockage de </w:t>
          </w:r>
          <w:r w:rsidRPr="00AD04EF">
            <w:rPr>
              <w:b/>
              <w:bCs/>
            </w:rPr>
            <w:t>250Gb</w:t>
          </w:r>
          <w:r>
            <w:t xml:space="preserve">. Il est valable pour </w:t>
          </w:r>
          <w:r w:rsidRPr="00AD04EF">
            <w:rPr>
              <w:b/>
              <w:bCs/>
            </w:rPr>
            <w:t>2 ans</w:t>
          </w:r>
          <w:r>
            <w:t xml:space="preserve"> et est adapté aux e</w:t>
          </w:r>
          <w:r w:rsidR="00FD7C8D">
            <w:t>xigences de l’application.</w:t>
          </w:r>
        </w:p>
        <w:p w14:paraId="7F9DEF74" w14:textId="77777777" w:rsidR="00321B3A" w:rsidRDefault="00000000" w:rsidP="00AD3105">
          <w:pPr>
            <w:pStyle w:val="Formuledepolitesse"/>
            <w:ind w:left="0"/>
          </w:pPr>
        </w:p>
      </w:sdtContent>
    </w:sdt>
    <w:p w14:paraId="4B27361E" w14:textId="48B8FC78" w:rsidR="004A1D7B" w:rsidRDefault="00C1073A" w:rsidP="00A036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2C087" wp14:editId="25496387">
                <wp:simplePos x="0" y="0"/>
                <wp:positionH relativeFrom="column">
                  <wp:posOffset>3464771</wp:posOffset>
                </wp:positionH>
                <wp:positionV relativeFrom="paragraph">
                  <wp:posOffset>81703</wp:posOffset>
                </wp:positionV>
                <wp:extent cx="2120900" cy="1041400"/>
                <wp:effectExtent l="0" t="0" r="0" b="6350"/>
                <wp:wrapNone/>
                <wp:docPr id="81263805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5C4EF" w14:textId="3EA8757F" w:rsidR="00FD33BD" w:rsidRDefault="00F012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B04EBE" wp14:editId="417C9B07">
                                  <wp:extent cx="1798651" cy="808567"/>
                                  <wp:effectExtent l="0" t="0" r="0" b="0"/>
                                  <wp:docPr id="1000261889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261889" name="Image 1000261889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3757" cy="8198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2C08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72.8pt;margin-top:6.45pt;width:167pt;height:8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" filled="f" stroked="f">
                <v:textbox>
                  <w:txbxContent>
                    <w:p w14:paraId="7D95C4EF" w14:textId="3EA8757F" w:rsidR="00FD33BD" w:rsidRDefault="00F012A5">
                      <w:r>
                        <w:rPr>
                          <w:noProof/>
                        </w:rPr>
                        <w:drawing>
                          <wp:inline distT="0" distB="0" distL="0" distR="0" wp14:anchorId="5FB04EBE" wp14:editId="417C9B07">
                            <wp:extent cx="1798651" cy="808567"/>
                            <wp:effectExtent l="0" t="0" r="0" b="0"/>
                            <wp:docPr id="1000261889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261889" name="Image 1000261889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3757" cy="8198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B1E279" w14:textId="2E568855" w:rsidR="00C1073A" w:rsidRPr="00AC7F39" w:rsidRDefault="00C1073A" w:rsidP="00A036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KOMISSA ZOTSU Essi Chainer</w:t>
      </w:r>
    </w:p>
    <w:sectPr w:rsidR="00C1073A" w:rsidRPr="00AC7F39" w:rsidSect="00AC7F39">
      <w:headerReference w:type="default" r:id="rId11"/>
      <w:footerReference w:type="default" r:id="rId12"/>
      <w:pgSz w:w="11906" w:h="16838" w:code="9"/>
      <w:pgMar w:top="862" w:right="975" w:bottom="1077" w:left="975" w:header="86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56703" w14:textId="77777777" w:rsidR="00E20576" w:rsidRDefault="00E20576">
      <w:pPr>
        <w:spacing w:before="0" w:after="0"/>
      </w:pPr>
      <w:r>
        <w:separator/>
      </w:r>
    </w:p>
  </w:endnote>
  <w:endnote w:type="continuationSeparator" w:id="0">
    <w:p w14:paraId="2CE9473B" w14:textId="77777777" w:rsidR="00E20576" w:rsidRDefault="00E205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ABC3A" w14:textId="77777777" w:rsidR="007C1172" w:rsidRDefault="00B01A50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</w:instrText>
    </w:r>
    <w:r>
      <w:rPr>
        <w:lang w:bidi="fr-FR"/>
      </w:rPr>
      <w:fldChar w:fldCharType="separate"/>
    </w:r>
    <w:r w:rsidR="007427F1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E2CCF" w14:textId="77777777" w:rsidR="00E20576" w:rsidRDefault="00E20576">
      <w:pPr>
        <w:spacing w:before="0" w:after="0"/>
      </w:pPr>
      <w:r>
        <w:separator/>
      </w:r>
    </w:p>
  </w:footnote>
  <w:footnote w:type="continuationSeparator" w:id="0">
    <w:p w14:paraId="791B1205" w14:textId="77777777" w:rsidR="00E20576" w:rsidRDefault="00E205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D9E08" w14:textId="77777777" w:rsidR="007C1172" w:rsidRPr="009A311C" w:rsidRDefault="009A311C" w:rsidP="009A311C">
    <w:pPr>
      <w:pStyle w:val="En-tte"/>
    </w:pPr>
    <w:r w:rsidRPr="009A311C">
      <w:rPr>
        <w:noProof/>
        <w:lang w:bidi="fr-FR"/>
      </w:rPr>
      <w:drawing>
        <wp:inline distT="0" distB="0" distL="0" distR="0" wp14:anchorId="7F732ABC" wp14:editId="003B6A02">
          <wp:extent cx="857249" cy="428625"/>
          <wp:effectExtent l="0" t="0" r="635" b="0"/>
          <wp:docPr id="3" name="Image 3" descr="Espace réservé au logo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Espace réservé au logo 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249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bordersDoNotSurroundHeader/>
  <w:bordersDoNotSurroundFooter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BD"/>
    <w:rsid w:val="00026576"/>
    <w:rsid w:val="00030E49"/>
    <w:rsid w:val="000542B0"/>
    <w:rsid w:val="000722E5"/>
    <w:rsid w:val="00080532"/>
    <w:rsid w:val="0016481D"/>
    <w:rsid w:val="00170751"/>
    <w:rsid w:val="0018376C"/>
    <w:rsid w:val="00185B0A"/>
    <w:rsid w:val="001902CB"/>
    <w:rsid w:val="002201B0"/>
    <w:rsid w:val="0027603B"/>
    <w:rsid w:val="002E0CC8"/>
    <w:rsid w:val="00312C2A"/>
    <w:rsid w:val="00321B3A"/>
    <w:rsid w:val="00325978"/>
    <w:rsid w:val="00363B0A"/>
    <w:rsid w:val="003940BA"/>
    <w:rsid w:val="003E57E0"/>
    <w:rsid w:val="00412F60"/>
    <w:rsid w:val="00467C64"/>
    <w:rsid w:val="00492EA3"/>
    <w:rsid w:val="004A1D7B"/>
    <w:rsid w:val="004F53D2"/>
    <w:rsid w:val="0059455E"/>
    <w:rsid w:val="00615399"/>
    <w:rsid w:val="0061793D"/>
    <w:rsid w:val="00695CC4"/>
    <w:rsid w:val="006B1BBF"/>
    <w:rsid w:val="006C5323"/>
    <w:rsid w:val="007252AA"/>
    <w:rsid w:val="007427F1"/>
    <w:rsid w:val="007C1172"/>
    <w:rsid w:val="00841DD4"/>
    <w:rsid w:val="00857CCC"/>
    <w:rsid w:val="008A4092"/>
    <w:rsid w:val="008B0BB0"/>
    <w:rsid w:val="00903A88"/>
    <w:rsid w:val="00911721"/>
    <w:rsid w:val="00914940"/>
    <w:rsid w:val="0097665D"/>
    <w:rsid w:val="009A311C"/>
    <w:rsid w:val="009B142E"/>
    <w:rsid w:val="00A0366B"/>
    <w:rsid w:val="00A157A3"/>
    <w:rsid w:val="00A33268"/>
    <w:rsid w:val="00A42F35"/>
    <w:rsid w:val="00A5384D"/>
    <w:rsid w:val="00A56EDC"/>
    <w:rsid w:val="00A63413"/>
    <w:rsid w:val="00AC2B64"/>
    <w:rsid w:val="00AC7F39"/>
    <w:rsid w:val="00AD04EF"/>
    <w:rsid w:val="00AD3105"/>
    <w:rsid w:val="00AD7BD7"/>
    <w:rsid w:val="00B01A50"/>
    <w:rsid w:val="00B43648"/>
    <w:rsid w:val="00BA3EC2"/>
    <w:rsid w:val="00C1073A"/>
    <w:rsid w:val="00C46A36"/>
    <w:rsid w:val="00CC5F6A"/>
    <w:rsid w:val="00D12321"/>
    <w:rsid w:val="00D360FC"/>
    <w:rsid w:val="00D7249E"/>
    <w:rsid w:val="00D93160"/>
    <w:rsid w:val="00E20576"/>
    <w:rsid w:val="00E46AB4"/>
    <w:rsid w:val="00E54CDB"/>
    <w:rsid w:val="00E92120"/>
    <w:rsid w:val="00E92918"/>
    <w:rsid w:val="00F012A5"/>
    <w:rsid w:val="00F60CD1"/>
    <w:rsid w:val="00F70727"/>
    <w:rsid w:val="00F745DF"/>
    <w:rsid w:val="00FA58CD"/>
    <w:rsid w:val="00FB2138"/>
    <w:rsid w:val="00FD33BD"/>
    <w:rsid w:val="00FD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14DD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fr-FR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Titre1">
    <w:name w:val="heading 1"/>
    <w:basedOn w:val="Normal"/>
    <w:link w:val="Titre1C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Titre2">
    <w:name w:val="heading 2"/>
    <w:basedOn w:val="Normal"/>
    <w:link w:val="Titre2C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01B0"/>
    <w:pPr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2201B0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character" w:styleId="lev">
    <w:name w:val="Strong"/>
    <w:basedOn w:val="Policepardfaut"/>
    <w:uiPriority w:val="4"/>
    <w:qFormat/>
    <w:rsid w:val="0018376C"/>
    <w:rPr>
      <w:b/>
      <w:bCs/>
    </w:rPr>
  </w:style>
  <w:style w:type="table" w:styleId="Grilledutableau">
    <w:name w:val="Table Grid"/>
    <w:basedOn w:val="Tableau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Formuledepolitesse">
    <w:name w:val="Closing"/>
    <w:basedOn w:val="Normal"/>
    <w:link w:val="FormuledepolitesseC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4A1D7B"/>
    <w:rPr>
      <w:kern w:val="20"/>
    </w:rPr>
  </w:style>
  <w:style w:type="table" w:customStyle="1" w:styleId="Tableaudefacture">
    <w:name w:val="Tableau de facture"/>
    <w:basedOn w:val="Tableau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ar">
    <w:name w:val="Date Car"/>
    <w:basedOn w:val="Policepardfau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Titre1Car">
    <w:name w:val="Titre 1 Car"/>
    <w:basedOn w:val="Policepardfaut"/>
    <w:link w:val="Titre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Titre2Car">
    <w:name w:val="Titre 2 Car"/>
    <w:basedOn w:val="Policepardfaut"/>
    <w:link w:val="Titre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Tableausimple2">
    <w:name w:val="Plain Table 2"/>
    <w:basedOn w:val="Tableau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itre3Car">
    <w:name w:val="Titre 3 Car"/>
    <w:basedOn w:val="Policepardfaut"/>
    <w:link w:val="Titre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Titre4Car">
    <w:name w:val="Titre 4 Car"/>
    <w:basedOn w:val="Policepardfaut"/>
    <w:link w:val="Titre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Titre6Car">
    <w:name w:val="Titre 6 Car"/>
    <w:basedOn w:val="Policepardfaut"/>
    <w:link w:val="Titre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Titre7Car">
    <w:name w:val="Titre 7 Car"/>
    <w:basedOn w:val="Policepardfaut"/>
    <w:link w:val="Titre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Titre8Car">
    <w:name w:val="Titre 8 Car"/>
    <w:basedOn w:val="Policepardfaut"/>
    <w:link w:val="Titre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Titre9Car">
    <w:name w:val="Titre 9 Car"/>
    <w:basedOn w:val="Policepardfaut"/>
    <w:link w:val="Titre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52AA"/>
    <w:pPr>
      <w:outlineLvl w:val="9"/>
    </w:pPr>
  </w:style>
  <w:style w:type="paragraph" w:styleId="Sous-titre">
    <w:name w:val="Subtitle"/>
    <w:basedOn w:val="Normal"/>
    <w:link w:val="Sous-titreC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7252AA"/>
    <w:rPr>
      <w:i/>
      <w:iCs/>
      <w:color w:val="7E97AD" w:themeColor="accent1"/>
      <w:kern w:val="20"/>
    </w:rPr>
  </w:style>
  <w:style w:type="table" w:styleId="TableauGrille1Clair-Accentuation1">
    <w:name w:val="Grid Table 1 Light Accent 1"/>
    <w:basedOn w:val="Tableau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CaractreTitre1blanc">
    <w:name w:val="Caractère Titre 1 blanc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sik\AppData\Local\Microsoft\Office\16.0\DTS\fr-FR%7b65B4F791-919C-4230-BAB5-BD82716E181A%7d\%7b1EBBD5A3-00F1-40DF-8C4D-3201B20C4879%7dtf0279094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F4BAE9E1EF4FD18736B73713DFD1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85161A-46AE-4462-A473-BD1F4F5F8032}"/>
      </w:docPartPr>
      <w:docPartBody>
        <w:p w:rsidR="00771FF2" w:rsidRDefault="00000000">
          <w:pPr>
            <w:pStyle w:val="8CF4BAE9E1EF4FD18736B73713DFD165"/>
          </w:pPr>
          <w:r w:rsidRPr="00AC7F39">
            <w:rPr>
              <w:lang w:bidi="fr-FR"/>
            </w:rPr>
            <w:t>Sonu Jain, CPA</w:t>
          </w:r>
        </w:p>
      </w:docPartBody>
    </w:docPart>
    <w:docPart>
      <w:docPartPr>
        <w:name w:val="8A305A8602594872BA8D797DB47F81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C29151-F4B4-4C57-B43A-4811784E763B}"/>
      </w:docPartPr>
      <w:docPartBody>
        <w:p w:rsidR="00771FF2" w:rsidRDefault="00000000">
          <w:pPr>
            <w:pStyle w:val="8A305A8602594872BA8D797DB47F811F"/>
          </w:pPr>
          <w:r w:rsidRPr="00AC7F39">
            <w:rPr>
              <w:rStyle w:val="lev"/>
              <w:lang w:bidi="fr-FR"/>
            </w:rPr>
            <w:t>Téléphone</w:t>
          </w:r>
        </w:p>
      </w:docPartBody>
    </w:docPart>
    <w:docPart>
      <w:docPartPr>
        <w:name w:val="64624573C1D34DEE96EE622D77C0C2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B76093-AECC-4B49-BED9-D7951399FBA8}"/>
      </w:docPartPr>
      <w:docPartBody>
        <w:p w:rsidR="00771FF2" w:rsidRDefault="00000000">
          <w:pPr>
            <w:pStyle w:val="64624573C1D34DEE96EE622D77C0C2B8"/>
          </w:pPr>
          <w:r w:rsidRPr="00AC7F39">
            <w:rPr>
              <w:lang w:bidi="fr-FR"/>
            </w:rPr>
            <w:t>(123) 456-7890</w:t>
          </w:r>
        </w:p>
      </w:docPartBody>
    </w:docPart>
    <w:docPart>
      <w:docPartPr>
        <w:name w:val="8ECB4F66EFB5463CAF08A4DD08D246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E8A1A0-D766-40AC-8C6A-CE743969CB5D}"/>
      </w:docPartPr>
      <w:docPartBody>
        <w:p w:rsidR="00771FF2" w:rsidRDefault="00000000">
          <w:pPr>
            <w:pStyle w:val="8ECB4F66EFB5463CAF08A4DD08D24688"/>
          </w:pPr>
          <w:r w:rsidRPr="00AC7F39">
            <w:rPr>
              <w:lang w:bidi="fr-FR"/>
            </w:rPr>
            <w:t>N° de la facture</w:t>
          </w:r>
        </w:p>
      </w:docPartBody>
    </w:docPart>
    <w:docPart>
      <w:docPartPr>
        <w:name w:val="E6C68B49FB1042D1B1952A4CEADE3C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507228-89E5-4B56-A63C-60F0D2D0B8C3}"/>
      </w:docPartPr>
      <w:docPartBody>
        <w:p w:rsidR="00771FF2" w:rsidRDefault="00000000">
          <w:pPr>
            <w:pStyle w:val="E6C68B49FB1042D1B1952A4CEADE3CFD"/>
          </w:pPr>
          <w:r w:rsidRPr="00AC7F39">
            <w:rPr>
              <w:lang w:bidi="fr-FR"/>
            </w:rPr>
            <w:t>1002</w:t>
          </w:r>
        </w:p>
      </w:docPartBody>
    </w:docPart>
    <w:docPart>
      <w:docPartPr>
        <w:name w:val="B23BEF1F26AE4819B2A429E856E343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3CDAC3-2212-44DC-9B4E-BE90832EBDA0}"/>
      </w:docPartPr>
      <w:docPartBody>
        <w:p w:rsidR="00771FF2" w:rsidRDefault="00000000">
          <w:pPr>
            <w:pStyle w:val="B23BEF1F26AE4819B2A429E856E34313"/>
          </w:pPr>
          <w:r w:rsidRPr="00AC7F39">
            <w:rPr>
              <w:lang w:bidi="fr-FR"/>
            </w:rPr>
            <w:t>Date</w:t>
          </w:r>
        </w:p>
      </w:docPartBody>
    </w:docPart>
    <w:docPart>
      <w:docPartPr>
        <w:name w:val="D4065A4E03E84F76872A55B664B391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528350-BE81-48D1-9936-432F5A0A3782}"/>
      </w:docPartPr>
      <w:docPartBody>
        <w:p w:rsidR="00771FF2" w:rsidRDefault="00000000">
          <w:pPr>
            <w:pStyle w:val="D4065A4E03E84F76872A55B664B39100"/>
          </w:pPr>
          <w:r w:rsidRPr="00AC7F39">
            <w:rPr>
              <w:lang w:bidi="fr-FR"/>
            </w:rPr>
            <w:t>11/10/22</w:t>
          </w:r>
        </w:p>
      </w:docPartBody>
    </w:docPart>
    <w:docPart>
      <w:docPartPr>
        <w:name w:val="EFA4C320C0C940B5AD8E6C80714495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D915CD-F2BA-496B-B2F9-F4C04E1986D4}"/>
      </w:docPartPr>
      <w:docPartBody>
        <w:p w:rsidR="00771FF2" w:rsidRDefault="00000000">
          <w:pPr>
            <w:pStyle w:val="EFA4C320C0C940B5AD8E6C807144958B"/>
          </w:pPr>
          <w:r w:rsidRPr="00AC7F39">
            <w:rPr>
              <w:lang w:bidi="fr-FR"/>
            </w:rPr>
            <w:t>Facturer à</w:t>
          </w:r>
        </w:p>
      </w:docPartBody>
    </w:docPart>
    <w:docPart>
      <w:docPartPr>
        <w:name w:val="D2448BFA5A9A401CBD2968E5E88C97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AAE7FD-E0FB-4E7D-AD26-9258C660BDA2}"/>
      </w:docPartPr>
      <w:docPartBody>
        <w:p w:rsidR="00771FF2" w:rsidRDefault="00000000">
          <w:pPr>
            <w:pStyle w:val="D2448BFA5A9A401CBD2968E5E88C97B8"/>
          </w:pPr>
          <w:r w:rsidRPr="00AC7F39">
            <w:rPr>
              <w:rStyle w:val="Textedelespacerserv"/>
              <w:lang w:bidi="fr-FR"/>
            </w:rPr>
            <w:t>EXPÉDIER À</w:t>
          </w:r>
        </w:p>
      </w:docPartBody>
    </w:docPart>
    <w:docPart>
      <w:docPartPr>
        <w:name w:val="D5472E913D5B49ED84FA37A05326A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4BD457-D1AD-4E71-AF9F-7EB75E66279B}"/>
      </w:docPartPr>
      <w:docPartBody>
        <w:p w:rsidR="00771FF2" w:rsidRDefault="00000000">
          <w:pPr>
            <w:pStyle w:val="D5472E913D5B49ED84FA37A05326ABBB"/>
          </w:pPr>
          <w:r w:rsidRPr="00AC7F39">
            <w:rPr>
              <w:lang w:bidi="fr-FR"/>
            </w:rPr>
            <w:t>INSTRUCTIONS</w:t>
          </w:r>
        </w:p>
      </w:docPartBody>
    </w:docPart>
    <w:docPart>
      <w:docPartPr>
        <w:name w:val="1B1DF6737FF64844BF53BB27022A50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91D5EE-A743-4EC4-B496-34D267E8C1EC}"/>
      </w:docPartPr>
      <w:docPartBody>
        <w:p w:rsidR="00771FF2" w:rsidRDefault="00000000">
          <w:pPr>
            <w:pStyle w:val="1B1DF6737FF64844BF53BB27022A508B"/>
          </w:pPr>
          <w:r w:rsidRPr="00AC7F39">
            <w:rPr>
              <w:lang w:bidi="fr-FR"/>
            </w:rPr>
            <w:t>Cataldo Capon</w:t>
          </w:r>
          <w:r w:rsidRPr="00AC7F39">
            <w:rPr>
              <w:lang w:bidi="fr-FR"/>
            </w:rPr>
            <w:br/>
            <w:t>234 5th Ave.</w:t>
          </w:r>
          <w:r w:rsidRPr="00AC7F39">
            <w:rPr>
              <w:lang w:bidi="fr-FR"/>
            </w:rPr>
            <w:br/>
            <w:t>Madison, WI 12345</w:t>
          </w:r>
        </w:p>
      </w:docPartBody>
    </w:docPart>
    <w:docPart>
      <w:docPartPr>
        <w:name w:val="A2CEA538B08140B49997AA20A34E34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8D2936-F2AF-4598-95CF-CDE535905293}"/>
      </w:docPartPr>
      <w:docPartBody>
        <w:p w:rsidR="00771FF2" w:rsidRDefault="00000000">
          <w:pPr>
            <w:pStyle w:val="A2CEA538B08140B49997AA20A34E3498"/>
          </w:pPr>
          <w:r w:rsidRPr="00AC7F39">
            <w:rPr>
              <w:lang w:bidi="fr-FR"/>
            </w:rPr>
            <w:t>Livraison express le lendemain</w:t>
          </w:r>
        </w:p>
      </w:docPartBody>
    </w:docPart>
    <w:docPart>
      <w:docPartPr>
        <w:name w:val="DA972F5879734A09A1870156108C4C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359CDA-41E6-498B-9F96-4E5C1E64ADA9}"/>
      </w:docPartPr>
      <w:docPartBody>
        <w:p w:rsidR="00771FF2" w:rsidRDefault="00000000">
          <w:pPr>
            <w:pStyle w:val="DA972F5879734A09A1870156108C4CD9"/>
          </w:pPr>
          <w:r w:rsidRPr="00AC7F39">
            <w:rPr>
              <w:lang w:bidi="fr-FR"/>
            </w:rPr>
            <w:t>Quantité</w:t>
          </w:r>
        </w:p>
      </w:docPartBody>
    </w:docPart>
    <w:docPart>
      <w:docPartPr>
        <w:name w:val="DC828BC20D194284AA7B5B7C4B8A14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CD534F-DDE5-4350-AD92-7DC172939323}"/>
      </w:docPartPr>
      <w:docPartBody>
        <w:p w:rsidR="00771FF2" w:rsidRDefault="00000000">
          <w:pPr>
            <w:pStyle w:val="DC828BC20D194284AA7B5B7C4B8A1459"/>
          </w:pPr>
          <w:r w:rsidRPr="00AC7F39">
            <w:rPr>
              <w:lang w:bidi="fr-FR"/>
            </w:rPr>
            <w:t>Description</w:t>
          </w:r>
        </w:p>
      </w:docPartBody>
    </w:docPart>
    <w:docPart>
      <w:docPartPr>
        <w:name w:val="123015F6CA7B4711B4EE58166F9E4D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D3274C-C538-4223-8A1F-7A0F6FE4137F}"/>
      </w:docPartPr>
      <w:docPartBody>
        <w:p w:rsidR="00771FF2" w:rsidRDefault="00000000">
          <w:pPr>
            <w:pStyle w:val="123015F6CA7B4711B4EE58166F9E4D75"/>
          </w:pPr>
          <w:r w:rsidRPr="00AC7F39">
            <w:rPr>
              <w:lang w:bidi="fr-FR"/>
            </w:rPr>
            <w:t>Prix unitaire</w:t>
          </w:r>
        </w:p>
      </w:docPartBody>
    </w:docPart>
    <w:docPart>
      <w:docPartPr>
        <w:name w:val="9BCBE8EA86AD43FB8C62983788AA46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1359B6-2B41-427B-BB9C-D76E481F72C5}"/>
      </w:docPartPr>
      <w:docPartBody>
        <w:p w:rsidR="00771FF2" w:rsidRDefault="00000000">
          <w:pPr>
            <w:pStyle w:val="9BCBE8EA86AD43FB8C62983788AA4642"/>
          </w:pPr>
          <w:r w:rsidRPr="00AC7F39">
            <w:rPr>
              <w:lang w:bidi="fr-FR"/>
            </w:rPr>
            <w:t>Total</w:t>
          </w:r>
        </w:p>
      </w:docPartBody>
    </w:docPart>
    <w:docPart>
      <w:docPartPr>
        <w:name w:val="B87549F99951488986DCFB5C2A1166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4BBAF1-97D3-4632-B249-B3BB8AA10495}"/>
      </w:docPartPr>
      <w:docPartBody>
        <w:p w:rsidR="00771FF2" w:rsidRDefault="00000000">
          <w:pPr>
            <w:pStyle w:val="B87549F99951488986DCFB5C2A1166F2"/>
          </w:pPr>
          <w:r w:rsidRPr="00AC7F39">
            <w:rPr>
              <w:lang w:bidi="fr-FR"/>
            </w:rPr>
            <w:t>12</w:t>
          </w:r>
        </w:p>
      </w:docPartBody>
    </w:docPart>
    <w:docPart>
      <w:docPartPr>
        <w:name w:val="444709818F2A4EC59CD7A9E82DA375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47E0EB-17E3-4842-A4D3-A16E3CCFB68C}"/>
      </w:docPartPr>
      <w:docPartBody>
        <w:p w:rsidR="00771FF2" w:rsidRDefault="00000000">
          <w:pPr>
            <w:pStyle w:val="444709818F2A4EC59CD7A9E82DA375D9"/>
          </w:pPr>
          <w:r w:rsidRPr="00AC7F39">
            <w:rPr>
              <w:lang w:bidi="fr-FR"/>
            </w:rPr>
            <w:t>Boîtes à dossiers confidentiels</w:t>
          </w:r>
        </w:p>
      </w:docPartBody>
    </w:docPart>
    <w:docPart>
      <w:docPartPr>
        <w:name w:val="8D61E2C3565D4314AC8EB73945BDAC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EF8E17-05F5-4E68-AC5D-7A5907783238}"/>
      </w:docPartPr>
      <w:docPartBody>
        <w:p w:rsidR="00771FF2" w:rsidRDefault="00000000">
          <w:pPr>
            <w:pStyle w:val="8D61E2C3565D4314AC8EB73945BDAC1E"/>
          </w:pPr>
          <w:r w:rsidRPr="00AC7F39">
            <w:rPr>
              <w:lang w:bidi="fr-FR"/>
            </w:rPr>
            <w:t>75.00</w:t>
          </w:r>
        </w:p>
      </w:docPartBody>
    </w:docPart>
    <w:docPart>
      <w:docPartPr>
        <w:name w:val="A12C13F42E9A45F9B92C8253834A3A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A0990D-F1BC-491B-80E3-FE5DA0993CBD}"/>
      </w:docPartPr>
      <w:docPartBody>
        <w:p w:rsidR="00771FF2" w:rsidRDefault="00000000">
          <w:pPr>
            <w:pStyle w:val="A12C13F42E9A45F9B92C8253834A3A56"/>
          </w:pPr>
          <w:r w:rsidRPr="00AC7F39">
            <w:rPr>
              <w:lang w:bidi="fr-FR"/>
            </w:rPr>
            <w:t>900.00</w:t>
          </w:r>
        </w:p>
      </w:docPartBody>
    </w:docPart>
    <w:docPart>
      <w:docPartPr>
        <w:name w:val="A29BF0EE27AA4298920C5F0FA0FF43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A98EE4-9C13-4B44-AB0F-AD9FAA1B7CFC}"/>
      </w:docPartPr>
      <w:docPartBody>
        <w:p w:rsidR="00771FF2" w:rsidRDefault="00000000">
          <w:pPr>
            <w:pStyle w:val="A29BF0EE27AA4298920C5F0FA0FF4341"/>
          </w:pPr>
          <w:r w:rsidRPr="00AC7F39">
            <w:rPr>
              <w:lang w:bidi="fr-FR"/>
            </w:rPr>
            <w:t>Sous-total</w:t>
          </w:r>
        </w:p>
      </w:docPartBody>
    </w:docPart>
    <w:docPart>
      <w:docPartPr>
        <w:name w:val="C51DB1FBE91B4578B158A16607D0D7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C316BB-5F20-45AA-B8D2-63D4C45B84D3}"/>
      </w:docPartPr>
      <w:docPartBody>
        <w:p w:rsidR="00771FF2" w:rsidRDefault="00000000">
          <w:pPr>
            <w:pStyle w:val="C51DB1FBE91B4578B158A16607D0D71F"/>
          </w:pPr>
          <w:r w:rsidRPr="00AC7F39">
            <w:rPr>
              <w:lang w:bidi="fr-FR"/>
            </w:rPr>
            <w:t>900.00</w:t>
          </w:r>
        </w:p>
      </w:docPartBody>
    </w:docPart>
    <w:docPart>
      <w:docPartPr>
        <w:name w:val="1DBD2FD090FE4D0887322CBDA15BD6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73C16F-119F-49D9-B73C-A8EEC0270806}"/>
      </w:docPartPr>
      <w:docPartBody>
        <w:p w:rsidR="00771FF2" w:rsidRDefault="00000000">
          <w:pPr>
            <w:pStyle w:val="1DBD2FD090FE4D0887322CBDA15BD672"/>
          </w:pPr>
          <w:r w:rsidRPr="00AC7F39">
            <w:rPr>
              <w:lang w:bidi="fr-FR"/>
            </w:rPr>
            <w:t>45.00</w:t>
          </w:r>
        </w:p>
      </w:docPartBody>
    </w:docPart>
    <w:docPart>
      <w:docPartPr>
        <w:name w:val="72A89D5A910F4A5CB835D0CD95C1E9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CEC43B-B54D-435F-A858-9B5A017B5AB4}"/>
      </w:docPartPr>
      <w:docPartBody>
        <w:p w:rsidR="00771FF2" w:rsidRDefault="00000000">
          <w:pPr>
            <w:pStyle w:val="72A89D5A910F4A5CB835D0CD95C1E97E"/>
          </w:pPr>
          <w:r w:rsidRPr="00AC7F39">
            <w:rPr>
              <w:lang w:bidi="fr-FR"/>
            </w:rPr>
            <w:t>969.99</w:t>
          </w:r>
        </w:p>
      </w:docPartBody>
    </w:docPart>
    <w:docPart>
      <w:docPartPr>
        <w:name w:val="51FA120F97694CDE9F6446A0E34DD8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AA0008-46FF-422D-94C6-8F07C95BC48C}"/>
      </w:docPartPr>
      <w:docPartBody>
        <w:p w:rsidR="00771FF2" w:rsidRDefault="00000000">
          <w:pPr>
            <w:pStyle w:val="51FA120F97694CDE9F6446A0E34DD824"/>
          </w:pPr>
          <w:r w:rsidRPr="00AC7F39">
            <w:rPr>
              <w:lang w:bidi="fr-FR"/>
            </w:rPr>
            <w:t>Nous vous remercions de votre confiance 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41"/>
    <w:rsid w:val="000071E8"/>
    <w:rsid w:val="00151B41"/>
    <w:rsid w:val="0077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CF4BAE9E1EF4FD18736B73713DFD165">
    <w:name w:val="8CF4BAE9E1EF4FD18736B73713DFD165"/>
  </w:style>
  <w:style w:type="character" w:styleId="lev">
    <w:name w:val="Strong"/>
    <w:basedOn w:val="Policepardfaut"/>
    <w:uiPriority w:val="4"/>
    <w:qFormat/>
    <w:rPr>
      <w:b/>
      <w:bCs/>
    </w:rPr>
  </w:style>
  <w:style w:type="paragraph" w:customStyle="1" w:styleId="8A305A8602594872BA8D797DB47F811F">
    <w:name w:val="8A305A8602594872BA8D797DB47F811F"/>
  </w:style>
  <w:style w:type="paragraph" w:customStyle="1" w:styleId="64624573C1D34DEE96EE622D77C0C2B8">
    <w:name w:val="64624573C1D34DEE96EE622D77C0C2B8"/>
  </w:style>
  <w:style w:type="paragraph" w:customStyle="1" w:styleId="8ECB4F66EFB5463CAF08A4DD08D24688">
    <w:name w:val="8ECB4F66EFB5463CAF08A4DD08D24688"/>
  </w:style>
  <w:style w:type="paragraph" w:customStyle="1" w:styleId="E6C68B49FB1042D1B1952A4CEADE3CFD">
    <w:name w:val="E6C68B49FB1042D1B1952A4CEADE3CFD"/>
  </w:style>
  <w:style w:type="paragraph" w:customStyle="1" w:styleId="B23BEF1F26AE4819B2A429E856E34313">
    <w:name w:val="B23BEF1F26AE4819B2A429E856E34313"/>
  </w:style>
  <w:style w:type="paragraph" w:customStyle="1" w:styleId="D4065A4E03E84F76872A55B664B39100">
    <w:name w:val="D4065A4E03E84F76872A55B664B39100"/>
  </w:style>
  <w:style w:type="paragraph" w:customStyle="1" w:styleId="EFA4C320C0C940B5AD8E6C807144958B">
    <w:name w:val="EFA4C320C0C940B5AD8E6C807144958B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2448BFA5A9A401CBD2968E5E88C97B8">
    <w:name w:val="D2448BFA5A9A401CBD2968E5E88C97B8"/>
  </w:style>
  <w:style w:type="paragraph" w:customStyle="1" w:styleId="D5472E913D5B49ED84FA37A05326ABBB">
    <w:name w:val="D5472E913D5B49ED84FA37A05326ABBB"/>
  </w:style>
  <w:style w:type="paragraph" w:customStyle="1" w:styleId="1B1DF6737FF64844BF53BB27022A508B">
    <w:name w:val="1B1DF6737FF64844BF53BB27022A508B"/>
  </w:style>
  <w:style w:type="paragraph" w:customStyle="1" w:styleId="A2CEA538B08140B49997AA20A34E3498">
    <w:name w:val="A2CEA538B08140B49997AA20A34E3498"/>
  </w:style>
  <w:style w:type="paragraph" w:customStyle="1" w:styleId="DA972F5879734A09A1870156108C4CD9">
    <w:name w:val="DA972F5879734A09A1870156108C4CD9"/>
  </w:style>
  <w:style w:type="paragraph" w:customStyle="1" w:styleId="DC828BC20D194284AA7B5B7C4B8A1459">
    <w:name w:val="DC828BC20D194284AA7B5B7C4B8A1459"/>
  </w:style>
  <w:style w:type="paragraph" w:customStyle="1" w:styleId="123015F6CA7B4711B4EE58166F9E4D75">
    <w:name w:val="123015F6CA7B4711B4EE58166F9E4D75"/>
  </w:style>
  <w:style w:type="paragraph" w:customStyle="1" w:styleId="9BCBE8EA86AD43FB8C62983788AA4642">
    <w:name w:val="9BCBE8EA86AD43FB8C62983788AA4642"/>
  </w:style>
  <w:style w:type="paragraph" w:customStyle="1" w:styleId="B87549F99951488986DCFB5C2A1166F2">
    <w:name w:val="B87549F99951488986DCFB5C2A1166F2"/>
  </w:style>
  <w:style w:type="paragraph" w:customStyle="1" w:styleId="444709818F2A4EC59CD7A9E82DA375D9">
    <w:name w:val="444709818F2A4EC59CD7A9E82DA375D9"/>
  </w:style>
  <w:style w:type="paragraph" w:customStyle="1" w:styleId="8D61E2C3565D4314AC8EB73945BDAC1E">
    <w:name w:val="8D61E2C3565D4314AC8EB73945BDAC1E"/>
  </w:style>
  <w:style w:type="paragraph" w:customStyle="1" w:styleId="A12C13F42E9A45F9B92C8253834A3A56">
    <w:name w:val="A12C13F42E9A45F9B92C8253834A3A56"/>
  </w:style>
  <w:style w:type="paragraph" w:customStyle="1" w:styleId="A29BF0EE27AA4298920C5F0FA0FF4341">
    <w:name w:val="A29BF0EE27AA4298920C5F0FA0FF4341"/>
  </w:style>
  <w:style w:type="paragraph" w:customStyle="1" w:styleId="C51DB1FBE91B4578B158A16607D0D71F">
    <w:name w:val="C51DB1FBE91B4578B158A16607D0D71F"/>
  </w:style>
  <w:style w:type="paragraph" w:customStyle="1" w:styleId="1DBD2FD090FE4D0887322CBDA15BD672">
    <w:name w:val="1DBD2FD090FE4D0887322CBDA15BD672"/>
  </w:style>
  <w:style w:type="paragraph" w:customStyle="1" w:styleId="72A89D5A910F4A5CB835D0CD95C1E97E">
    <w:name w:val="72A89D5A910F4A5CB835D0CD95C1E97E"/>
  </w:style>
  <w:style w:type="paragraph" w:customStyle="1" w:styleId="51FA120F97694CDE9F6446A0E34DD824">
    <w:name w:val="51FA120F97694CDE9F6446A0E34DD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A055B-124F-4204-B856-3D103010B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065931-08E2-45D4-8A61-09C3CA901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8F492-D720-4273-9AE5-2F99E48229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{1EBBD5A3-00F1-40DF-8C4D-3201B20C4879}tf02790944_win32</Template>
  <TotalTime>0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2023-08-22T09:56:00Z</dcterms:created>
  <dcterms:modified xsi:type="dcterms:W3CDTF">2023-08-22T12:35:00Z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